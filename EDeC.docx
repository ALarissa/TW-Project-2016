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ro-RO"/>
        </w:rPr>
        <w:id w:val="-140347531"/>
        <w:docPartObj>
          <w:docPartGallery w:val="Cover Pages"/>
          <w:docPartUnique/>
        </w:docPartObj>
      </w:sdtPr>
      <w:sdtEndPr>
        <w:rPr>
          <w:b/>
          <w:bCs/>
          <w:caps/>
        </w:rPr>
      </w:sdtEndPr>
      <w:sdtContent>
        <w:p w:rsidR="00E81886" w:rsidRPr="00D52EC0" w:rsidRDefault="00E81886">
          <w:pPr>
            <w:rPr>
              <w:lang w:val="ro-RO"/>
            </w:rPr>
          </w:pPr>
        </w:p>
        <w:p w:rsidR="00E81886" w:rsidRPr="00D52EC0" w:rsidRDefault="00E81886">
          <w:pPr>
            <w:rPr>
              <w:b/>
              <w:bCs/>
              <w:caps/>
              <w:lang w:val="ro-RO"/>
            </w:rPr>
          </w:pPr>
        </w:p>
        <w:p w:rsidR="00E81886" w:rsidRPr="00D52EC0" w:rsidRDefault="00E46DFC">
          <w:pPr>
            <w:rPr>
              <w:lang w:val="ro-RO"/>
            </w:rPr>
          </w:pPr>
          <w:r w:rsidRPr="00D52EC0"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6DDF8FFC" wp14:editId="34A3AEE2">
                    <wp:simplePos x="0" y="0"/>
                    <wp:positionH relativeFrom="page">
                      <wp:posOffset>4391025</wp:posOffset>
                    </wp:positionH>
                    <wp:positionV relativeFrom="bottomMargin">
                      <wp:align>top</wp:align>
                    </wp:positionV>
                    <wp:extent cx="4295775" cy="1297305"/>
                    <wp:effectExtent l="0" t="0" r="0" b="0"/>
                    <wp:wrapNone/>
                    <wp:docPr id="9" name="Group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295775" cy="1297305"/>
                              <a:chOff x="-638175" y="627261"/>
                              <a:chExt cx="4295775" cy="1294487"/>
                            </a:xfrm>
                          </wpg:grpSpPr>
                          <wps:wsp>
                            <wps:cNvPr id="11" name="Text Box 11"/>
                            <wps:cNvSpPr txBox="1"/>
                            <wps:spPr>
                              <a:xfrm>
                                <a:off x="0" y="694470"/>
                                <a:ext cx="3657600" cy="122727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81886" w:rsidRPr="00E46DFC" w:rsidRDefault="00AE1FDB">
                                  <w:pPr>
                                    <w:pStyle w:val="ContactInfo"/>
                                    <w:rPr>
                                      <w:i/>
                                      <w:color w:val="D686A3" w:themeColor="accent1" w:themeTint="99"/>
                                    </w:rPr>
                                  </w:pPr>
                                  <w:sdt>
                                    <w:sdtPr>
                                      <w:rPr>
                                        <w:i/>
                                        <w:color w:val="D686A3" w:themeColor="accent1" w:themeTint="99"/>
                                      </w:rPr>
                                      <w:alias w:val="Name"/>
                                      <w:tag w:val=""/>
                                      <w:id w:val="805127967"/>
                                      <w:placeholder>
                                        <w:docPart w:val="3AAD562C6BF44991BDE5D5175EB4BC66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D52EC0" w:rsidRPr="00E46DFC">
                                        <w:rPr>
                                          <w:i/>
                                          <w:color w:val="D686A3" w:themeColor="accent1" w:themeTint="99"/>
                                        </w:rPr>
                                        <w:t xml:space="preserve">Larisa Avadanei </w:t>
                                      </w:r>
                                      <w:proofErr w:type="spellStart"/>
                                      <w:r w:rsidR="00D52EC0" w:rsidRPr="00E46DFC">
                                        <w:rPr>
                                          <w:i/>
                                          <w:color w:val="D686A3" w:themeColor="accent1" w:themeTint="99"/>
                                        </w:rPr>
                                        <w:t>si</w:t>
                                      </w:r>
                                      <w:proofErr w:type="spellEnd"/>
                                      <w:r w:rsidR="00D52EC0" w:rsidRPr="00E46DFC">
                                        <w:rPr>
                                          <w:i/>
                                          <w:color w:val="D686A3" w:themeColor="accent1" w:themeTint="99"/>
                                        </w:rPr>
                                        <w:t xml:space="preserve"> Tudor </w:t>
                                      </w:r>
                                      <w:proofErr w:type="spellStart"/>
                                      <w:r w:rsidR="00D52EC0" w:rsidRPr="00E46DFC">
                                        <w:rPr>
                                          <w:i/>
                                          <w:color w:val="D686A3" w:themeColor="accent1" w:themeTint="99"/>
                                        </w:rPr>
                                        <w:t>Miron</w:t>
                                      </w:r>
                                      <w:proofErr w:type="spellEnd"/>
                                    </w:sdtContent>
                                  </w:sdt>
                                  <w:r w:rsidR="002979AF" w:rsidRPr="00E46DFC">
                                    <w:rPr>
                                      <w:i/>
                                      <w:color w:val="D686A3" w:themeColor="accent1" w:themeTint="99"/>
                                    </w:rPr>
                                    <w:t xml:space="preserve"> </w:t>
                                  </w:r>
                                  <w:r w:rsidR="00CC4ED1" w:rsidRPr="00E46DFC">
                                    <w:rPr>
                                      <w:i/>
                                      <w:color w:val="D686A3" w:themeColor="accent1" w:themeTint="99"/>
                                    </w:rPr>
                                    <w:br/>
                                  </w:r>
                                  <w:sdt>
                                    <w:sdtPr>
                                      <w:rPr>
                                        <w:i/>
                                        <w:color w:val="D686A3" w:themeColor="accent1" w:themeTint="99"/>
                                      </w:rPr>
                                      <w:alias w:val="Course Title"/>
                                      <w:tag w:val=""/>
                                      <w:id w:val="-851186849"/>
                                      <w:placeholder>
                                        <w:docPart w:val="19B4851A0896461FAC889F1C0D047E03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2979AF" w:rsidRPr="00E46DFC">
                                        <w:rPr>
                                          <w:i/>
                                          <w:color w:val="D686A3" w:themeColor="accent1" w:themeTint="99"/>
                                        </w:rPr>
                                        <w:t>Tehnologii</w:t>
                                      </w:r>
                                      <w:proofErr w:type="spellEnd"/>
                                      <w:r w:rsidR="002979AF" w:rsidRPr="00E46DFC">
                                        <w:rPr>
                                          <w:i/>
                                          <w:color w:val="D686A3" w:themeColor="accent1" w:themeTint="99"/>
                                        </w:rPr>
                                        <w:t xml:space="preserve"> Web</w:t>
                                      </w:r>
                                    </w:sdtContent>
                                  </w:sdt>
                                  <w:r w:rsidR="00CC4ED1" w:rsidRPr="00E46DFC">
                                    <w:rPr>
                                      <w:i/>
                                      <w:color w:val="D686A3" w:themeColor="accent1" w:themeTint="99"/>
                                    </w:rPr>
                                    <w:br/>
                                  </w:r>
                                  <w:sdt>
                                    <w:sdtPr>
                                      <w:rPr>
                                        <w:i/>
                                        <w:color w:val="D686A3" w:themeColor="accent1" w:themeTint="99"/>
                                      </w:rPr>
                                      <w:alias w:val="Teacher's Name"/>
                                      <w:tag w:val=""/>
                                      <w:id w:val="-123160968"/>
                                      <w:placeholder>
                                        <w:docPart w:val="2569D1BC0CAC44199F79B9B26721138F"/>
                                      </w:placeholder>
      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2979AF" w:rsidRPr="00E46DFC">
                                        <w:rPr>
                                          <w:i/>
                                          <w:color w:val="D686A3" w:themeColor="accent1" w:themeTint="99"/>
                                        </w:rPr>
                                        <w:t>Ionut</w:t>
                                      </w:r>
                                      <w:proofErr w:type="spellEnd"/>
                                      <w:r w:rsidR="002979AF" w:rsidRPr="00E46DFC">
                                        <w:rPr>
                                          <w:i/>
                                          <w:color w:val="D686A3" w:themeColor="accent1" w:themeTint="99"/>
                                        </w:rPr>
                                        <w:t xml:space="preserve"> Danila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2" name="Oval 12"/>
                            <wps:cNvSpPr>
                              <a:spLocks noChangeAspect="1"/>
                            </wps:cNvSpPr>
                            <wps:spPr>
                              <a:xfrm>
                                <a:off x="-638175" y="627261"/>
                                <a:ext cx="347472" cy="35067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81886" w:rsidRDefault="00CC4ED1">
                                  <w:pPr>
                                    <w:pStyle w:val="BodyText"/>
                                  </w:pPr>
                                  <w:r>
                                    <w:t>By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DDF8FFC" id="Group 9" o:spid="_x0000_s1026" style="position:absolute;margin-left:345.75pt;margin-top:0;width:338.25pt;height:102.15pt;z-index:251666432;mso-position-horizontal-relative:page;mso-position-vertical:top;mso-position-vertical-relative:bottom-margin-area;mso-width-relative:margin;mso-height-relative:margin" coordorigin="-6381,6272" coordsize="42957,12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7" type="#_x0000_t202" style="position:absolute;top:6944;width:36576;height:1227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3Vkb8A&#10;AADbAAAADwAAAGRycy9kb3ducmV2LnhtbESPwQrCMBBE74L/EFbwpqkKItUoIgielFY/YG3Wtths&#10;ShNt+/dGELztMjNvZze7zlTiTY0rLSuYTSMQxJnVJecKbtfjZAXCeWSNlWVS0JOD3XY42GCsbcsJ&#10;vVOfiwBhF6OCwvs6ltJlBRl0U1sTB+1hG4M+rE0udYNtgJtKzqNoKQ2WHC4UWNOhoOyZvkygVI9L&#10;P29Neuizxeuc3Lr78pQoNR51+zUIT53/m3/pkw71Z/D9JQwgt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TdWRvwAAANsAAAAPAAAAAAAAAAAAAAAAAJgCAABkcnMvZG93bnJl&#10;di54bWxQSwUGAAAAAAQABAD1AAAAhAMAAAAA&#10;" filled="f" stroked="f" strokeweight=".5pt">
                      <v:textbox style="mso-fit-shape-to-text:t" inset="0,0,36pt,36pt">
                        <w:txbxContent>
                          <w:p w:rsidR="00E81886" w:rsidRPr="00E46DFC" w:rsidRDefault="006816CF">
                            <w:pPr>
                              <w:pStyle w:val="ContactInfo"/>
                              <w:rPr>
                                <w:i/>
                                <w:color w:val="D686A3" w:themeColor="accent1" w:themeTint="99"/>
                              </w:rPr>
                            </w:pPr>
                            <w:sdt>
                              <w:sdtPr>
                                <w:rPr>
                                  <w:i/>
                                  <w:color w:val="D686A3" w:themeColor="accent1" w:themeTint="99"/>
                                </w:rPr>
                                <w:alias w:val="Name"/>
                                <w:tag w:val=""/>
                                <w:id w:val="805127967"/>
                                <w:placeholder>
                                  <w:docPart w:val="3AAD562C6BF44991BDE5D5175EB4BC66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>
                                <w:rPr>
                                  <w:color w:val="D686A3" w:themeColor="accent1" w:themeTint="99"/>
                                </w:rPr>
                              </w:sdtEndPr>
                              <w:sdtContent>
                                <w:r w:rsidR="00D52EC0" w:rsidRPr="00E46DFC">
                                  <w:rPr>
                                    <w:i/>
                                    <w:color w:val="D686A3" w:themeColor="accent1" w:themeTint="99"/>
                                  </w:rPr>
                                  <w:t xml:space="preserve">Larisa Avadanei </w:t>
                                </w:r>
                                <w:proofErr w:type="spellStart"/>
                                <w:r w:rsidR="00D52EC0" w:rsidRPr="00E46DFC">
                                  <w:rPr>
                                    <w:i/>
                                    <w:color w:val="D686A3" w:themeColor="accent1" w:themeTint="99"/>
                                  </w:rPr>
                                  <w:t>si</w:t>
                                </w:r>
                                <w:proofErr w:type="spellEnd"/>
                                <w:r w:rsidR="00D52EC0" w:rsidRPr="00E46DFC">
                                  <w:rPr>
                                    <w:i/>
                                    <w:color w:val="D686A3" w:themeColor="accent1" w:themeTint="99"/>
                                  </w:rPr>
                                  <w:t xml:space="preserve"> Tudor </w:t>
                                </w:r>
                                <w:proofErr w:type="spellStart"/>
                                <w:r w:rsidR="00D52EC0" w:rsidRPr="00E46DFC">
                                  <w:rPr>
                                    <w:i/>
                                    <w:color w:val="D686A3" w:themeColor="accent1" w:themeTint="99"/>
                                  </w:rPr>
                                  <w:t>Miron</w:t>
                                </w:r>
                                <w:proofErr w:type="spellEnd"/>
                              </w:sdtContent>
                            </w:sdt>
                            <w:r w:rsidR="002979AF" w:rsidRPr="00E46DFC">
                              <w:rPr>
                                <w:i/>
                                <w:color w:val="D686A3" w:themeColor="accent1" w:themeTint="99"/>
                              </w:rPr>
                              <w:t xml:space="preserve"> </w:t>
                            </w:r>
                            <w:r w:rsidR="00CC4ED1" w:rsidRPr="00E46DFC">
                              <w:rPr>
                                <w:i/>
                                <w:color w:val="D686A3" w:themeColor="accent1" w:themeTint="99"/>
                              </w:rPr>
                              <w:br/>
                            </w:r>
                            <w:sdt>
                              <w:sdtPr>
                                <w:rPr>
                                  <w:i/>
                                  <w:color w:val="D686A3" w:themeColor="accent1" w:themeTint="99"/>
                                </w:rPr>
                                <w:alias w:val="Course Title"/>
                                <w:tag w:val=""/>
                                <w:id w:val="-851186849"/>
                                <w:placeholder>
                                  <w:docPart w:val="19B4851A0896461FAC889F1C0D047E03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<w:text/>
                              </w:sdtPr>
                              <w:sdtEndPr>
                                <w:rPr>
                                  <w:color w:val="D686A3" w:themeColor="accent1" w:themeTint="99"/>
                                </w:rPr>
                              </w:sdtEndPr>
                              <w:sdtContent>
                                <w:proofErr w:type="spellStart"/>
                                <w:r w:rsidR="002979AF" w:rsidRPr="00E46DFC">
                                  <w:rPr>
                                    <w:i/>
                                    <w:color w:val="D686A3" w:themeColor="accent1" w:themeTint="99"/>
                                  </w:rPr>
                                  <w:t>Tehnologii</w:t>
                                </w:r>
                                <w:proofErr w:type="spellEnd"/>
                                <w:r w:rsidR="002979AF" w:rsidRPr="00E46DFC">
                                  <w:rPr>
                                    <w:i/>
                                    <w:color w:val="D686A3" w:themeColor="accent1" w:themeTint="99"/>
                                  </w:rPr>
                                  <w:t xml:space="preserve"> Web</w:t>
                                </w:r>
                              </w:sdtContent>
                            </w:sdt>
                            <w:r w:rsidR="00CC4ED1" w:rsidRPr="00E46DFC">
                              <w:rPr>
                                <w:i/>
                                <w:color w:val="D686A3" w:themeColor="accent1" w:themeTint="99"/>
                              </w:rPr>
                              <w:br/>
                            </w:r>
                            <w:sdt>
                              <w:sdtPr>
                                <w:rPr>
                                  <w:i/>
                                  <w:color w:val="D686A3" w:themeColor="accent1" w:themeTint="99"/>
                                </w:rPr>
                                <w:alias w:val="Teacher's Name"/>
                                <w:tag w:val=""/>
                                <w:id w:val="-123160968"/>
                                <w:placeholder>
                                  <w:docPart w:val="2569D1BC0CAC44199F79B9B26721138F"/>
                                </w:placeholder>
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<w:text/>
                              </w:sdtPr>
                              <w:sdtEndPr>
                                <w:rPr>
                                  <w:color w:val="D686A3" w:themeColor="accent1" w:themeTint="99"/>
                                </w:rPr>
                              </w:sdtEndPr>
                              <w:sdtContent>
                                <w:proofErr w:type="spellStart"/>
                                <w:r w:rsidR="002979AF" w:rsidRPr="00E46DFC">
                                  <w:rPr>
                                    <w:i/>
                                    <w:color w:val="D686A3" w:themeColor="accent1" w:themeTint="99"/>
                                  </w:rPr>
                                  <w:t>Ionut</w:t>
                                </w:r>
                                <w:proofErr w:type="spellEnd"/>
                                <w:r w:rsidR="002979AF" w:rsidRPr="00E46DFC">
                                  <w:rPr>
                                    <w:i/>
                                    <w:color w:val="D686A3" w:themeColor="accent1" w:themeTint="99"/>
                                  </w:rPr>
                                  <w:t xml:space="preserve"> Danila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oval id="Oval 12" o:spid="_x0000_s1028" style="position:absolute;left:-6381;top:6272;width:3474;height:3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cyrMMA&#10;AADbAAAADwAAAGRycy9kb3ducmV2LnhtbERPTWsCMRC9F/ofwgi9lJrtClZXo7QFQcSLtoV6Gzbj&#10;ZnEzWTZRo7++KQje5vE+ZzqPthEn6nztWMFrPwNBXDpdc6Xg+2vxMgLhA7LGxjEpuJCH+ezxYYqF&#10;dmfe0GkbKpFC2BeowITQFlL60pBF33ctceL2rrMYEuwqqTs8p3DbyDzLhtJizanBYEufhsrD9mgV&#10;LOKHGZvBzjzHUVhff39Ww7cclXrqxfcJiEAx3MU391Kn+Tn8/5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cyrMMAAADbAAAADwAAAAAAAAAAAAAAAACYAgAAZHJzL2Rv&#10;d25yZXYueG1sUEsFBgAAAAAEAAQA9QAAAIgDAAAAAA==&#10;" fillcolor="#f9b639 [3207]" stroked="f" strokeweight="1pt">
                      <v:stroke joinstyle="miter"/>
                      <v:path arrowok="t"/>
                      <o:lock v:ext="edit" aspectratio="t"/>
                      <v:textbox inset="0,0,0,0">
                        <w:txbxContent>
                          <w:p w:rsidR="00E81886" w:rsidRDefault="00CC4ED1">
                            <w:pPr>
                              <w:pStyle w:val="BodyText"/>
                            </w:pPr>
                            <w:r>
                              <w:t>By</w:t>
                            </w:r>
                          </w:p>
                        </w:txbxContent>
                      </v:textbox>
                    </v:oval>
                    <w10:wrap anchorx="page" anchory="margin"/>
                  </v:group>
                </w:pict>
              </mc:Fallback>
            </mc:AlternateContent>
          </w:r>
          <w:r w:rsidRPr="00D52EC0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381CE61" wp14:editId="25D705D4">
                    <wp:simplePos x="0" y="0"/>
                    <wp:positionH relativeFrom="margin">
                      <wp:posOffset>914400</wp:posOffset>
                    </wp:positionH>
                    <wp:positionV relativeFrom="page">
                      <wp:posOffset>7029450</wp:posOffset>
                    </wp:positionV>
                    <wp:extent cx="4743450" cy="530352"/>
                    <wp:effectExtent l="0" t="0" r="0" b="6985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43450" cy="5303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1886" w:rsidRPr="00E46DFC" w:rsidRDefault="002979AF" w:rsidP="00E46DFC">
                                <w:pPr>
                                  <w:pStyle w:val="Heading4"/>
                                  <w:jc w:val="center"/>
                                  <w:rPr>
                                    <w:rFonts w:ascii="Engravers MT" w:hAnsi="Engravers MT"/>
                                    <w:b/>
                                    <w:sz w:val="52"/>
                                    <w:szCs w:val="52"/>
                                  </w:rPr>
                                </w:pPr>
                                <w:proofErr w:type="spellStart"/>
                                <w:r w:rsidRPr="00E46DFC">
                                  <w:rPr>
                                    <w:rFonts w:ascii="Engravers MT" w:hAnsi="Engravers MT"/>
                                    <w:b/>
                                    <w:sz w:val="52"/>
                                    <w:szCs w:val="52"/>
                                  </w:rPr>
                                  <w:t>Proiect</w:t>
                                </w:r>
                                <w:proofErr w:type="spellEnd"/>
                                <w:r w:rsidRPr="00E46DFC">
                                  <w:rPr>
                                    <w:rFonts w:ascii="Engravers MT" w:hAnsi="Engravers MT"/>
                                    <w:b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proofErr w:type="spellStart"/>
                                <w:r w:rsidR="00D52EC0" w:rsidRPr="00E46DFC">
                                  <w:rPr>
                                    <w:rFonts w:ascii="Engravers MT" w:hAnsi="Engravers MT"/>
                                    <w:b/>
                                    <w:sz w:val="52"/>
                                    <w:szCs w:val="52"/>
                                  </w:rPr>
                                  <w:t>EDeC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4572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81CE61" id="Text Box 3" o:spid="_x0000_s1029" type="#_x0000_t202" style="position:absolute;margin-left:1in;margin-top:553.5pt;width:373.5pt;height:41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" filled="f" stroked="f" strokeweight=".5pt">
                    <v:textbox style="mso-fit-shape-to-text:t" inset="0,0,36pt,0">
                      <w:txbxContent>
                        <w:p w:rsidR="00E81886" w:rsidRPr="00E46DFC" w:rsidRDefault="002979AF" w:rsidP="00E46DFC">
                          <w:pPr>
                            <w:pStyle w:val="Heading4"/>
                            <w:jc w:val="center"/>
                            <w:rPr>
                              <w:rFonts w:ascii="Engravers MT" w:hAnsi="Engravers MT"/>
                              <w:b/>
                              <w:sz w:val="52"/>
                              <w:szCs w:val="52"/>
                            </w:rPr>
                          </w:pPr>
                          <w:proofErr w:type="spellStart"/>
                          <w:r w:rsidRPr="00E46DFC">
                            <w:rPr>
                              <w:rFonts w:ascii="Engravers MT" w:hAnsi="Engravers MT"/>
                              <w:b/>
                              <w:sz w:val="52"/>
                              <w:szCs w:val="52"/>
                            </w:rPr>
                            <w:t>Proiect</w:t>
                          </w:r>
                          <w:proofErr w:type="spellEnd"/>
                          <w:r w:rsidRPr="00E46DFC">
                            <w:rPr>
                              <w:rFonts w:ascii="Engravers MT" w:hAnsi="Engravers MT"/>
                              <w:b/>
                              <w:sz w:val="52"/>
                              <w:szCs w:val="52"/>
                            </w:rPr>
                            <w:t xml:space="preserve"> </w:t>
                          </w:r>
                          <w:proofErr w:type="spellStart"/>
                          <w:r w:rsidR="00D52EC0" w:rsidRPr="00E46DFC">
                            <w:rPr>
                              <w:rFonts w:ascii="Engravers MT" w:hAnsi="Engravers MT"/>
                              <w:b/>
                              <w:sz w:val="52"/>
                              <w:szCs w:val="52"/>
                            </w:rPr>
                            <w:t>EDeC</w:t>
                          </w:r>
                          <w:proofErr w:type="spellEnd"/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D52EC0">
            <w:rPr>
              <w:noProof/>
              <w:lang w:eastAsia="en-US"/>
            </w:rPr>
            <w:drawing>
              <wp:anchor distT="0" distB="0" distL="114300" distR="114300" simplePos="0" relativeHeight="251667456" behindDoc="1" locked="0" layoutInCell="1" allowOverlap="1" wp14:anchorId="7D8F46A4" wp14:editId="7C95F45D">
                <wp:simplePos x="0" y="0"/>
                <wp:positionH relativeFrom="margin">
                  <wp:align>left</wp:align>
                </wp:positionH>
                <wp:positionV relativeFrom="page">
                  <wp:posOffset>1771650</wp:posOffset>
                </wp:positionV>
                <wp:extent cx="5581650" cy="3000375"/>
                <wp:effectExtent l="19050" t="0" r="19050" b="1304925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utterfly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81650" cy="3000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reflection blurRad="6350" stA="50000" endA="275" endPos="40000" dist="101600" dir="5400000" sy="-100000" algn="bl" rotWithShape="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C4ED1" w:rsidRPr="00D52EC0">
            <w:rPr>
              <w:b/>
              <w:bCs/>
              <w:caps/>
              <w:lang w:val="ro-RO"/>
            </w:rPr>
            <w:br w:type="page"/>
          </w:r>
        </w:p>
      </w:sdtContent>
    </w:sdt>
    <w:p w:rsidR="00E81886" w:rsidRPr="00E46DFC" w:rsidRDefault="002979AF">
      <w:pPr>
        <w:pStyle w:val="Heading1"/>
        <w:rPr>
          <w:color w:val="FFFFFF" w:themeColor="background1"/>
          <w:lang w:val="ro-RO"/>
        </w:rPr>
      </w:pPr>
      <w:r w:rsidRPr="00E46DFC">
        <w:rPr>
          <w:color w:val="FFFFFF" w:themeColor="background1"/>
          <w:lang w:val="ro-RO"/>
        </w:rPr>
        <w:lastRenderedPageBreak/>
        <w:t>Functionalitatile Site-ului</w:t>
      </w:r>
    </w:p>
    <w:p w:rsidR="002979AF" w:rsidRPr="00D52EC0" w:rsidRDefault="002979AF">
      <w:pPr>
        <w:rPr>
          <w:rFonts w:ascii="Helvetica" w:hAnsi="Helvetica" w:cs="Helvetica"/>
          <w:color w:val="333333"/>
          <w:shd w:val="clear" w:color="auto" w:fill="FFFFFF"/>
          <w:lang w:val="ro-RO"/>
        </w:rPr>
      </w:pPr>
      <w:r w:rsidRPr="00D52EC0">
        <w:rPr>
          <w:rFonts w:ascii="Helvetica" w:hAnsi="Helvetica" w:cs="Helvetica"/>
          <w:color w:val="333333"/>
          <w:shd w:val="clear" w:color="auto" w:fill="FFFFFF"/>
          <w:lang w:val="ro-RO"/>
        </w:rPr>
        <w:t xml:space="preserve">Juicy </w:t>
      </w:r>
    </w:p>
    <w:p w:rsidR="00D52EC0" w:rsidRPr="00D52EC0" w:rsidRDefault="00D52EC0" w:rsidP="00D52EC0">
      <w:pPr>
        <w:pStyle w:val="ListBullet"/>
        <w:numPr>
          <w:ilvl w:val="0"/>
          <w:numId w:val="0"/>
        </w:numPr>
        <w:ind w:left="216"/>
        <w:rPr>
          <w:rFonts w:ascii="Arial" w:hAnsi="Arial" w:cs="Arial"/>
          <w:lang w:val="ro-RO"/>
        </w:rPr>
      </w:pPr>
      <w:r w:rsidRPr="00D52EC0">
        <w:rPr>
          <w:rFonts w:ascii="Arial" w:hAnsi="Arial" w:cs="Arial"/>
          <w:lang w:val="ro-RO"/>
        </w:rPr>
        <w:t>• Crearea unei Aplicatii Web;</w:t>
      </w:r>
    </w:p>
    <w:p w:rsidR="00D52EC0" w:rsidRPr="00D52EC0" w:rsidRDefault="00D52EC0" w:rsidP="00D52EC0">
      <w:pPr>
        <w:pStyle w:val="ListBullet"/>
        <w:numPr>
          <w:ilvl w:val="0"/>
          <w:numId w:val="0"/>
        </w:numPr>
        <w:ind w:left="216"/>
        <w:rPr>
          <w:rFonts w:ascii="Arial" w:hAnsi="Arial" w:cs="Arial"/>
          <w:lang w:val="ro-RO"/>
        </w:rPr>
      </w:pPr>
      <w:r w:rsidRPr="00D52EC0">
        <w:rPr>
          <w:rFonts w:ascii="Arial" w:hAnsi="Arial" w:cs="Arial"/>
          <w:lang w:val="ro-RO"/>
        </w:rPr>
        <w:br/>
        <w:t>• Cautare a tuturor bunurilor/serviciilor dupa anumite criterii (pret, compozitie, brand, review-uri, etc.);</w:t>
      </w:r>
    </w:p>
    <w:p w:rsidR="00D52EC0" w:rsidRPr="00D52EC0" w:rsidRDefault="00D52EC0" w:rsidP="00D52EC0">
      <w:pPr>
        <w:pStyle w:val="ListBullet"/>
        <w:numPr>
          <w:ilvl w:val="0"/>
          <w:numId w:val="0"/>
        </w:numPr>
        <w:ind w:left="216"/>
        <w:rPr>
          <w:rFonts w:ascii="Arial" w:hAnsi="Arial" w:cs="Arial"/>
          <w:lang w:val="ro-RO"/>
        </w:rPr>
      </w:pPr>
      <w:r w:rsidRPr="00D52EC0">
        <w:rPr>
          <w:rFonts w:ascii="Arial" w:hAnsi="Arial" w:cs="Arial"/>
          <w:lang w:val="ro-RO"/>
        </w:rPr>
        <w:br/>
        <w:t>• Oferire de sugestii la nivel de grup (in functie de deciziile, review-urile prietenilor);</w:t>
      </w:r>
    </w:p>
    <w:p w:rsidR="00D52EC0" w:rsidRPr="00D52EC0" w:rsidRDefault="00D52EC0" w:rsidP="00D52EC0">
      <w:pPr>
        <w:pStyle w:val="ListBullet"/>
        <w:numPr>
          <w:ilvl w:val="0"/>
          <w:numId w:val="0"/>
        </w:numPr>
        <w:ind w:left="216"/>
        <w:rPr>
          <w:rFonts w:ascii="Arial" w:hAnsi="Arial" w:cs="Arial"/>
          <w:lang w:val="ro-RO"/>
        </w:rPr>
      </w:pPr>
      <w:r w:rsidRPr="00D52EC0">
        <w:rPr>
          <w:rFonts w:ascii="Arial" w:hAnsi="Arial" w:cs="Arial"/>
          <w:lang w:val="ro-RO"/>
        </w:rPr>
        <w:br/>
        <w:t>• Adaugare produse/ servicii (nume companii, ingrediente) + review-uri + pret;</w:t>
      </w:r>
    </w:p>
    <w:p w:rsidR="00D52EC0" w:rsidRPr="00D52EC0" w:rsidRDefault="00D52EC0" w:rsidP="00D52EC0">
      <w:pPr>
        <w:pStyle w:val="ListBullet"/>
        <w:numPr>
          <w:ilvl w:val="0"/>
          <w:numId w:val="0"/>
        </w:numPr>
        <w:ind w:left="216"/>
        <w:rPr>
          <w:rFonts w:ascii="Arial" w:hAnsi="Arial" w:cs="Arial"/>
          <w:lang w:val="ro-RO"/>
        </w:rPr>
      </w:pPr>
      <w:r w:rsidRPr="00D52EC0">
        <w:rPr>
          <w:rFonts w:ascii="Arial" w:hAnsi="Arial" w:cs="Arial"/>
          <w:lang w:val="ro-RO"/>
        </w:rPr>
        <w:br/>
        <w:t>• Creare a campaniilor pro/contra anumite servicii/ produse;</w:t>
      </w:r>
    </w:p>
    <w:p w:rsidR="00D52EC0" w:rsidRPr="00D52EC0" w:rsidRDefault="00D52EC0" w:rsidP="00D52EC0">
      <w:pPr>
        <w:pStyle w:val="ListBullet"/>
        <w:numPr>
          <w:ilvl w:val="0"/>
          <w:numId w:val="0"/>
        </w:numPr>
        <w:ind w:left="216"/>
        <w:rPr>
          <w:lang w:val="ro-RO"/>
        </w:rPr>
      </w:pPr>
      <w:r w:rsidRPr="00D52EC0">
        <w:rPr>
          <w:rFonts w:ascii="Arial" w:hAnsi="Arial" w:cs="Arial"/>
          <w:lang w:val="ro-RO"/>
        </w:rPr>
        <w:br/>
        <w:t>• Oferire de statistici cu cele mai (in)dezirabile produse;</w:t>
      </w:r>
    </w:p>
    <w:p w:rsidR="00E81886" w:rsidRPr="00E46DFC" w:rsidRDefault="002979AF">
      <w:pPr>
        <w:pStyle w:val="Heading1"/>
        <w:rPr>
          <w:color w:val="FFFFFF" w:themeColor="background1"/>
          <w:lang w:val="ro-RO"/>
        </w:rPr>
      </w:pPr>
      <w:r w:rsidRPr="00E46DFC">
        <w:rPr>
          <w:color w:val="FFFFFF" w:themeColor="background1"/>
          <w:lang w:val="ro-RO"/>
        </w:rPr>
        <w:t>Modul de lucru</w:t>
      </w:r>
    </w:p>
    <w:p w:rsidR="00E81886" w:rsidRPr="00D52EC0" w:rsidRDefault="00D52EC0">
      <w:pPr>
        <w:pStyle w:val="ListBullet"/>
        <w:rPr>
          <w:lang w:val="ro-RO"/>
        </w:rPr>
      </w:pPr>
      <w:r w:rsidRPr="00D52EC0">
        <w:rPr>
          <w:lang w:val="ro-RO"/>
        </w:rPr>
        <w:t>Data fiind complexitatea arhitecturii proiectului EDeC, la conceperea acesteia si-au adus aportul ambii membrii ai echipei</w:t>
      </w:r>
      <w:r w:rsidR="004E471F" w:rsidRPr="00D52EC0">
        <w:rPr>
          <w:lang w:val="ro-RO"/>
        </w:rPr>
        <w:t xml:space="preserve">. In tabelul  urmator va fi explicitat la ce s-a lucrat pe cont propriu si ce a fost impreuna. </w:t>
      </w:r>
    </w:p>
    <w:p w:rsidR="00E81886" w:rsidRPr="00D52EC0" w:rsidRDefault="00E81886">
      <w:pPr>
        <w:rPr>
          <w:lang w:val="ro-RO"/>
        </w:rPr>
      </w:pPr>
    </w:p>
    <w:p w:rsidR="004E471F" w:rsidRPr="00D52EC0" w:rsidRDefault="004E471F" w:rsidP="00297FF1">
      <w:pPr>
        <w:pStyle w:val="Heading2"/>
        <w:rPr>
          <w:lang w:val="ro-RO"/>
        </w:rPr>
      </w:pPr>
      <w:r w:rsidRPr="00D52EC0">
        <w:rPr>
          <w:lang w:val="ro-RO"/>
        </w:rPr>
        <w:t>Impartirea tascurilor</w:t>
      </w:r>
    </w:p>
    <w:tbl>
      <w:tblPr>
        <w:tblStyle w:val="LightShading-Accent1"/>
        <w:tblW w:w="3750" w:type="pct"/>
        <w:tblLook w:val="0660" w:firstRow="1" w:lastRow="1" w:firstColumn="0" w:lastColumn="0" w:noHBand="1" w:noVBand="1"/>
      </w:tblPr>
      <w:tblGrid>
        <w:gridCol w:w="1803"/>
        <w:gridCol w:w="1800"/>
        <w:gridCol w:w="1797"/>
      </w:tblGrid>
      <w:tr w:rsidR="00297FF1" w:rsidRPr="00D52EC0" w:rsidTr="00332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9" w:type="pct"/>
            <w:noWrap/>
          </w:tcPr>
          <w:p w:rsidR="00297FF1" w:rsidRPr="00D52EC0" w:rsidRDefault="00D52EC0">
            <w:pPr>
              <w:rPr>
                <w:lang w:val="ro-RO"/>
              </w:rPr>
            </w:pPr>
            <w:r>
              <w:rPr>
                <w:lang w:val="ro-RO"/>
              </w:rPr>
              <w:t>Tudor</w:t>
            </w:r>
          </w:p>
        </w:tc>
        <w:tc>
          <w:tcPr>
            <w:tcW w:w="1667" w:type="pct"/>
          </w:tcPr>
          <w:p w:rsidR="00297FF1" w:rsidRPr="00D52EC0" w:rsidRDefault="00297FF1">
            <w:pPr>
              <w:rPr>
                <w:lang w:val="ro-RO"/>
              </w:rPr>
            </w:pPr>
            <w:r w:rsidRPr="00D52EC0">
              <w:rPr>
                <w:lang w:val="ro-RO"/>
              </w:rPr>
              <w:t>Larisa</w:t>
            </w:r>
          </w:p>
        </w:tc>
        <w:tc>
          <w:tcPr>
            <w:tcW w:w="1664" w:type="pct"/>
          </w:tcPr>
          <w:p w:rsidR="00297FF1" w:rsidRPr="00D52EC0" w:rsidRDefault="00297FF1">
            <w:pPr>
              <w:rPr>
                <w:lang w:val="ro-RO"/>
              </w:rPr>
            </w:pPr>
            <w:r w:rsidRPr="00D52EC0">
              <w:rPr>
                <w:lang w:val="ro-RO"/>
              </w:rPr>
              <w:t>Impreuna</w:t>
            </w:r>
          </w:p>
        </w:tc>
      </w:tr>
      <w:tr w:rsidR="00297FF1" w:rsidRPr="00D52EC0" w:rsidTr="003320EE">
        <w:tc>
          <w:tcPr>
            <w:tcW w:w="1669" w:type="pct"/>
            <w:noWrap/>
          </w:tcPr>
          <w:p w:rsidR="00297FF1" w:rsidRPr="00D52EC0" w:rsidRDefault="003320EE">
            <w:pPr>
              <w:rPr>
                <w:lang w:val="ro-RO"/>
              </w:rPr>
            </w:pPr>
            <w:r>
              <w:rPr>
                <w:lang w:val="ro-RO"/>
              </w:rPr>
              <w:t>Validare CSS</w:t>
            </w:r>
          </w:p>
        </w:tc>
        <w:tc>
          <w:tcPr>
            <w:tcW w:w="1667" w:type="pct"/>
          </w:tcPr>
          <w:p w:rsidR="00297FF1" w:rsidRPr="00D52EC0" w:rsidRDefault="003320EE">
            <w:pPr>
              <w:rPr>
                <w:rStyle w:val="SubtleEmphasis"/>
                <w:lang w:val="ro-RO"/>
              </w:rPr>
            </w:pPr>
            <w:r>
              <w:rPr>
                <w:rStyle w:val="SubtleEmphasis"/>
                <w:lang w:val="ro-RO"/>
              </w:rPr>
              <w:t>Cod Login</w:t>
            </w:r>
          </w:p>
        </w:tc>
        <w:tc>
          <w:tcPr>
            <w:tcW w:w="1664" w:type="pct"/>
          </w:tcPr>
          <w:p w:rsidR="00297FF1" w:rsidRPr="00D52EC0" w:rsidRDefault="003320EE">
            <w:pPr>
              <w:rPr>
                <w:lang w:val="ro-RO"/>
              </w:rPr>
            </w:pPr>
            <w:r>
              <w:rPr>
                <w:lang w:val="ro-RO"/>
              </w:rPr>
              <w:t>Interfata/ Design</w:t>
            </w:r>
          </w:p>
        </w:tc>
      </w:tr>
      <w:tr w:rsidR="00297FF1" w:rsidRPr="00D52EC0" w:rsidTr="003320EE">
        <w:tc>
          <w:tcPr>
            <w:tcW w:w="1669" w:type="pct"/>
            <w:noWrap/>
          </w:tcPr>
          <w:p w:rsidR="00297FF1" w:rsidRPr="00D52EC0" w:rsidRDefault="00297FF1">
            <w:pPr>
              <w:rPr>
                <w:lang w:val="ro-RO"/>
              </w:rPr>
            </w:pPr>
          </w:p>
        </w:tc>
        <w:tc>
          <w:tcPr>
            <w:tcW w:w="1667" w:type="pct"/>
          </w:tcPr>
          <w:p w:rsidR="00297FF1" w:rsidRPr="00D52EC0" w:rsidRDefault="0040620D">
            <w:pPr>
              <w:rPr>
                <w:rStyle w:val="SubtleEmphasis"/>
                <w:lang w:val="ro-RO"/>
              </w:rPr>
            </w:pPr>
            <w:r>
              <w:rPr>
                <w:rStyle w:val="SubtleEmphasis"/>
                <w:lang w:val="ro-RO"/>
              </w:rPr>
              <w:t>Raport Html&amp; Doc</w:t>
            </w:r>
          </w:p>
        </w:tc>
        <w:tc>
          <w:tcPr>
            <w:tcW w:w="1664" w:type="pct"/>
          </w:tcPr>
          <w:p w:rsidR="00297FF1" w:rsidRPr="00D52EC0" w:rsidRDefault="003320EE">
            <w:pPr>
              <w:rPr>
                <w:lang w:val="ro-RO"/>
              </w:rPr>
            </w:pPr>
            <w:r>
              <w:rPr>
                <w:lang w:val="ro-RO"/>
              </w:rPr>
              <w:t>Baza de date</w:t>
            </w:r>
          </w:p>
        </w:tc>
      </w:tr>
      <w:tr w:rsidR="003320EE" w:rsidRPr="00D52EC0" w:rsidTr="003320EE">
        <w:trPr>
          <w:gridAfter w:val="2"/>
          <w:wAfter w:w="3331" w:type="pct"/>
        </w:trPr>
        <w:tc>
          <w:tcPr>
            <w:tcW w:w="1669" w:type="pct"/>
            <w:noWrap/>
          </w:tcPr>
          <w:p w:rsidR="003320EE" w:rsidRPr="00D52EC0" w:rsidRDefault="003320EE">
            <w:pPr>
              <w:rPr>
                <w:lang w:val="ro-RO"/>
              </w:rPr>
            </w:pPr>
          </w:p>
        </w:tc>
      </w:tr>
      <w:tr w:rsidR="00297FF1" w:rsidRPr="00D52EC0" w:rsidTr="003320EE">
        <w:tc>
          <w:tcPr>
            <w:tcW w:w="1669" w:type="pct"/>
            <w:noWrap/>
          </w:tcPr>
          <w:p w:rsidR="00297FF1" w:rsidRPr="00D52EC0" w:rsidRDefault="00297FF1">
            <w:pPr>
              <w:rPr>
                <w:lang w:val="ro-RO"/>
              </w:rPr>
            </w:pPr>
          </w:p>
        </w:tc>
        <w:tc>
          <w:tcPr>
            <w:tcW w:w="1667" w:type="pct"/>
          </w:tcPr>
          <w:p w:rsidR="00297FF1" w:rsidRPr="00D52EC0" w:rsidRDefault="00297FF1">
            <w:pPr>
              <w:pStyle w:val="DecimalAligned"/>
              <w:rPr>
                <w:lang w:val="ro-RO"/>
              </w:rPr>
            </w:pPr>
          </w:p>
        </w:tc>
        <w:tc>
          <w:tcPr>
            <w:tcW w:w="1664" w:type="pct"/>
          </w:tcPr>
          <w:p w:rsidR="00297FF1" w:rsidRPr="00D52EC0" w:rsidRDefault="00297FF1">
            <w:pPr>
              <w:pStyle w:val="DecimalAligned"/>
              <w:rPr>
                <w:lang w:val="ro-RO"/>
              </w:rPr>
            </w:pPr>
          </w:p>
        </w:tc>
      </w:tr>
      <w:tr w:rsidR="00297FF1" w:rsidRPr="00D52EC0" w:rsidTr="003320E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9" w:type="pct"/>
            <w:noWrap/>
          </w:tcPr>
          <w:p w:rsidR="00297FF1" w:rsidRPr="00D52EC0" w:rsidRDefault="00297FF1">
            <w:pPr>
              <w:rPr>
                <w:lang w:val="ro-RO"/>
              </w:rPr>
            </w:pPr>
          </w:p>
        </w:tc>
        <w:tc>
          <w:tcPr>
            <w:tcW w:w="1667" w:type="pct"/>
          </w:tcPr>
          <w:p w:rsidR="00297FF1" w:rsidRPr="00D52EC0" w:rsidRDefault="00297FF1">
            <w:pPr>
              <w:pStyle w:val="DecimalAligned"/>
              <w:rPr>
                <w:lang w:val="ro-RO"/>
              </w:rPr>
            </w:pPr>
          </w:p>
        </w:tc>
        <w:tc>
          <w:tcPr>
            <w:tcW w:w="1664" w:type="pct"/>
          </w:tcPr>
          <w:p w:rsidR="00297FF1" w:rsidRPr="00D52EC0" w:rsidRDefault="00297FF1">
            <w:pPr>
              <w:pStyle w:val="DecimalAligned"/>
              <w:rPr>
                <w:lang w:val="ro-RO"/>
              </w:rPr>
            </w:pPr>
          </w:p>
        </w:tc>
        <w:bookmarkStart w:id="0" w:name="_GoBack"/>
        <w:bookmarkEnd w:id="0"/>
      </w:tr>
    </w:tbl>
    <w:p w:rsidR="00E81886" w:rsidRDefault="00E81886" w:rsidP="00D52EC0">
      <w:pPr>
        <w:rPr>
          <w:lang w:val="ro-RO"/>
        </w:rPr>
      </w:pPr>
    </w:p>
    <w:p w:rsidR="006D2CC1" w:rsidRDefault="006D2CC1" w:rsidP="00D52EC0">
      <w:pPr>
        <w:rPr>
          <w:lang w:val="ro-RO"/>
        </w:rPr>
      </w:pPr>
    </w:p>
    <w:p w:rsidR="006D2CC1" w:rsidRDefault="006D2CC1" w:rsidP="00D52EC0">
      <w:pPr>
        <w:rPr>
          <w:lang w:val="ro-RO"/>
        </w:rPr>
      </w:pPr>
    </w:p>
    <w:p w:rsidR="006D2CC1" w:rsidRDefault="006D2CC1" w:rsidP="00D52EC0">
      <w:pPr>
        <w:rPr>
          <w:lang w:val="ro-RO"/>
        </w:rPr>
      </w:pPr>
    </w:p>
    <w:p w:rsidR="003320EE" w:rsidRPr="00E46DFC" w:rsidRDefault="003320EE" w:rsidP="003320EE">
      <w:pPr>
        <w:pStyle w:val="Heading1"/>
        <w:rPr>
          <w:color w:val="FFFFFF" w:themeColor="background1"/>
          <w:lang w:val="ro-RO"/>
        </w:rPr>
      </w:pPr>
      <w:r>
        <w:rPr>
          <w:color w:val="FFFFFF" w:themeColor="background1"/>
          <w:lang w:val="ro-RO"/>
        </w:rPr>
        <w:lastRenderedPageBreak/>
        <w:t>Scurta descriere a functionalitatii site-ului</w:t>
      </w:r>
    </w:p>
    <w:p w:rsidR="003320EE" w:rsidRDefault="003320EE" w:rsidP="00D52EC0">
      <w:pPr>
        <w:rPr>
          <w:lang w:val="ro-RO"/>
        </w:rPr>
      </w:pPr>
      <w:r>
        <w:rPr>
          <w:lang w:val="ro-RO"/>
        </w:rPr>
        <w:t xml:space="preserve">Aplicatia Web va avea o interfata prietenoasa prin  intermediul careia user-ul va avea urmatoarele drepturi: </w:t>
      </w:r>
    </w:p>
    <w:p w:rsidR="006D2CC1" w:rsidRDefault="006D2CC1" w:rsidP="00D52EC0">
      <w:pPr>
        <w:rPr>
          <w:lang w:val="ro-RO"/>
        </w:rPr>
      </w:pPr>
    </w:p>
    <w:p w:rsidR="003320EE" w:rsidRDefault="003320EE" w:rsidP="003320EE">
      <w:pPr>
        <w:pStyle w:val="ListParagraph"/>
        <w:numPr>
          <w:ilvl w:val="0"/>
          <w:numId w:val="5"/>
        </w:numPr>
        <w:rPr>
          <w:lang w:val="ro-RO"/>
        </w:rPr>
      </w:pPr>
      <w:r w:rsidRPr="003320EE">
        <w:rPr>
          <w:lang w:val="ro-RO"/>
        </w:rPr>
        <w:t>Sa-si creeze un cont personal</w:t>
      </w:r>
      <w:r w:rsidR="00787793">
        <w:rPr>
          <w:lang w:val="ro-RO"/>
        </w:rPr>
        <w:t xml:space="preserve"> cu ajutorul caruia se va loga si de asem</w:t>
      </w:r>
      <w:r w:rsidR="006D2CC1">
        <w:rPr>
          <w:lang w:val="ro-RO"/>
        </w:rPr>
        <w:t xml:space="preserve">enea prin intermediul acestuia </w:t>
      </w:r>
      <w:r w:rsidR="00787793">
        <w:rPr>
          <w:lang w:val="ro-RO"/>
        </w:rPr>
        <w:t xml:space="preserve"> va putea tine o evidenta a prietenilor pe care ii are va avea.  </w:t>
      </w:r>
      <w:r w:rsidRPr="003320EE">
        <w:rPr>
          <w:lang w:val="ro-RO"/>
        </w:rPr>
        <w:t xml:space="preserve"> </w:t>
      </w:r>
    </w:p>
    <w:p w:rsidR="006D2CC1" w:rsidRDefault="006D2CC1" w:rsidP="006D2CC1">
      <w:pPr>
        <w:pStyle w:val="ListParagraph"/>
        <w:rPr>
          <w:lang w:val="ro-RO"/>
        </w:rPr>
      </w:pPr>
    </w:p>
    <w:p w:rsidR="006D2CC1" w:rsidRDefault="006D2CC1" w:rsidP="00787793">
      <w:pPr>
        <w:pStyle w:val="ListParagraph"/>
        <w:rPr>
          <w:lang w:val="ro-RO"/>
        </w:rPr>
      </w:pPr>
      <w:r>
        <w:rPr>
          <w:noProof/>
          <w:lang w:eastAsia="en-US"/>
        </w:rPr>
        <w:drawing>
          <wp:anchor distT="0" distB="0" distL="114300" distR="114300" simplePos="0" relativeHeight="251668480" behindDoc="1" locked="0" layoutInCell="1" allowOverlap="1" wp14:anchorId="3C43FCDB" wp14:editId="174840D7">
            <wp:simplePos x="0" y="0"/>
            <wp:positionH relativeFrom="column">
              <wp:posOffset>3094990</wp:posOffset>
            </wp:positionH>
            <wp:positionV relativeFrom="paragraph">
              <wp:posOffset>8890</wp:posOffset>
            </wp:positionV>
            <wp:extent cx="2371725" cy="1046480"/>
            <wp:effectExtent l="0" t="0" r="9525" b="1270"/>
            <wp:wrapThrough wrapText="bothSides">
              <wp:wrapPolygon edited="0">
                <wp:start x="0" y="0"/>
                <wp:lineTo x="0" y="21233"/>
                <wp:lineTo x="21513" y="21233"/>
                <wp:lineTo x="2151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_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/>
        </w:rPr>
        <w:drawing>
          <wp:inline distT="0" distB="0" distL="0" distR="0" wp14:anchorId="39C02B41" wp14:editId="1C48352E">
            <wp:extent cx="2302510" cy="10953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er_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5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CC1" w:rsidRDefault="006D2CC1" w:rsidP="00787793">
      <w:pPr>
        <w:pStyle w:val="ListParagraph"/>
        <w:rPr>
          <w:lang w:val="ro-RO"/>
        </w:rPr>
      </w:pPr>
    </w:p>
    <w:p w:rsidR="006D2CC1" w:rsidRDefault="006D2CC1" w:rsidP="00787793">
      <w:pPr>
        <w:pStyle w:val="ListParagraph"/>
        <w:rPr>
          <w:lang w:val="ro-RO"/>
        </w:rPr>
      </w:pPr>
    </w:p>
    <w:p w:rsidR="006D2CC1" w:rsidRDefault="006D2CC1" w:rsidP="00787793">
      <w:pPr>
        <w:pStyle w:val="ListParagraph"/>
        <w:rPr>
          <w:lang w:val="ro-RO"/>
        </w:rPr>
      </w:pPr>
    </w:p>
    <w:p w:rsidR="006D2CC1" w:rsidRDefault="006D2CC1" w:rsidP="00787793">
      <w:pPr>
        <w:pStyle w:val="ListParagraph"/>
        <w:rPr>
          <w:lang w:val="ro-RO"/>
        </w:rPr>
      </w:pPr>
    </w:p>
    <w:p w:rsidR="00787793" w:rsidRDefault="00787793" w:rsidP="00787793">
      <w:pPr>
        <w:pStyle w:val="ListParagraph"/>
        <w:rPr>
          <w:lang w:val="ro-RO"/>
        </w:rPr>
      </w:pPr>
    </w:p>
    <w:p w:rsidR="006D2CC1" w:rsidRDefault="00787793" w:rsidP="008E4317">
      <w:pPr>
        <w:pStyle w:val="ListParagraph"/>
        <w:numPr>
          <w:ilvl w:val="0"/>
          <w:numId w:val="5"/>
        </w:numPr>
        <w:rPr>
          <w:lang w:val="ro-RO"/>
        </w:rPr>
      </w:pPr>
      <w:r>
        <w:rPr>
          <w:noProof/>
          <w:lang w:eastAsia="en-US"/>
        </w:rPr>
        <w:t>Sa vizual</w:t>
      </w:r>
      <w:r w:rsidR="006D2CC1">
        <w:rPr>
          <w:noProof/>
          <w:lang w:eastAsia="en-US"/>
        </w:rPr>
        <w:t xml:space="preserve">izeze intreaga lista cu produse, iar la accesarea unuia </w:t>
      </w:r>
      <w:r>
        <w:rPr>
          <w:noProof/>
          <w:lang w:eastAsia="en-US"/>
        </w:rPr>
        <w:t xml:space="preserve">automat se va deschide pagina cu produsul </w:t>
      </w:r>
      <w:r w:rsidR="006D2CC1">
        <w:rPr>
          <w:noProof/>
          <w:lang w:eastAsia="en-US"/>
        </w:rPr>
        <w:t xml:space="preserve">unde vor fi afisate </w:t>
      </w:r>
      <w:r>
        <w:rPr>
          <w:noProof/>
          <w:lang w:eastAsia="en-US"/>
        </w:rPr>
        <w:t>detalii</w:t>
      </w:r>
      <w:r w:rsidR="006D2CC1">
        <w:rPr>
          <w:noProof/>
          <w:lang w:eastAsia="en-US"/>
        </w:rPr>
        <w:t xml:space="preserve"> despre produs</w:t>
      </w:r>
      <w:r>
        <w:rPr>
          <w:noProof/>
          <w:lang w:eastAsia="en-US"/>
        </w:rPr>
        <w:t>, review-uri ale altor utilizitaori si de asemenea si rating</w:t>
      </w:r>
      <w:r w:rsidR="006D2CC1">
        <w:rPr>
          <w:noProof/>
          <w:lang w:eastAsia="en-US"/>
        </w:rPr>
        <w:t>-ul</w:t>
      </w:r>
      <w:r>
        <w:rPr>
          <w:noProof/>
          <w:lang w:eastAsia="en-US"/>
        </w:rPr>
        <w:t xml:space="preserve"> al acestuia </w:t>
      </w:r>
      <w:r w:rsidR="006D2CC1">
        <w:rPr>
          <w:lang w:val="ro-RO"/>
        </w:rPr>
        <w:t>acestuia</w:t>
      </w:r>
      <w:r w:rsidRPr="006D2CC1">
        <w:rPr>
          <w:lang w:val="ro-RO"/>
        </w:rPr>
        <w:t xml:space="preserve"> </w:t>
      </w:r>
    </w:p>
    <w:p w:rsidR="00787793" w:rsidRDefault="00787793" w:rsidP="006D2CC1">
      <w:pPr>
        <w:pStyle w:val="ListParagraph"/>
        <w:ind w:left="2160"/>
        <w:rPr>
          <w:lang w:val="ro-RO"/>
        </w:rPr>
      </w:pPr>
      <w:r w:rsidRPr="006D2CC1">
        <w:rPr>
          <w:lang w:val="ro-RO"/>
        </w:rPr>
        <w:t xml:space="preserve">      </w:t>
      </w:r>
      <w:r w:rsidR="006D2CC1" w:rsidRPr="006D2CC1">
        <w:rPr>
          <w:lang w:val="ro-RO"/>
        </w:rPr>
        <w:t xml:space="preserve">                          </w:t>
      </w:r>
      <w:r w:rsidRPr="006D2CC1">
        <w:rPr>
          <w:lang w:val="ro-RO"/>
        </w:rPr>
        <w:t xml:space="preserve">        </w:t>
      </w:r>
      <w:r w:rsidR="006D2CC1">
        <w:rPr>
          <w:lang w:val="ro-RO"/>
        </w:rPr>
        <w:t xml:space="preserve">   </w:t>
      </w:r>
      <w:r>
        <w:rPr>
          <w:noProof/>
          <w:lang w:eastAsia="en-US"/>
        </w:rPr>
        <w:drawing>
          <wp:inline distT="0" distB="0" distL="0" distR="0">
            <wp:extent cx="2338559" cy="12573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mepage_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660" cy="126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CC1" w:rsidRPr="006D2CC1" w:rsidRDefault="006D2CC1" w:rsidP="006D2CC1">
      <w:pPr>
        <w:pStyle w:val="ListParagraph"/>
        <w:ind w:left="2160"/>
        <w:rPr>
          <w:lang w:val="ro-RO"/>
        </w:rPr>
      </w:pPr>
    </w:p>
    <w:p w:rsidR="00787793" w:rsidRPr="006D2CC1" w:rsidRDefault="00787793" w:rsidP="003320EE">
      <w:pPr>
        <w:pStyle w:val="ListParagraph"/>
        <w:numPr>
          <w:ilvl w:val="0"/>
          <w:numId w:val="5"/>
        </w:numPr>
        <w:rPr>
          <w:lang w:val="ro-RO"/>
        </w:rPr>
      </w:pPr>
      <w:r>
        <w:rPr>
          <w:noProof/>
          <w:lang w:eastAsia="en-US"/>
        </w:rPr>
        <w:t>Pentru a vedea fiabilitatea produsului de asemenea se mai poate uita si la o statistica pertotala in care va fi mentionate cate produse s-au vandut dintr-o anumita gama.</w:t>
      </w:r>
    </w:p>
    <w:p w:rsidR="006D2CC1" w:rsidRPr="006D2CC1" w:rsidRDefault="006D2CC1" w:rsidP="006D2CC1">
      <w:pPr>
        <w:ind w:left="2160"/>
        <w:rPr>
          <w:lang w:val="ro-RO"/>
        </w:rPr>
      </w:pPr>
      <w:r>
        <w:rPr>
          <w:lang w:val="ro-RO"/>
        </w:rPr>
        <w:t xml:space="preserve">                                                                         </w:t>
      </w:r>
      <w:r>
        <w:rPr>
          <w:noProof/>
          <w:lang w:eastAsia="en-US"/>
        </w:rPr>
        <w:t xml:space="preserve">  </w:t>
      </w:r>
      <w:r>
        <w:rPr>
          <w:noProof/>
          <w:lang w:eastAsia="en-US"/>
        </w:rPr>
        <w:drawing>
          <wp:inline distT="0" distB="0" distL="0" distR="0" wp14:anchorId="12A371C5" wp14:editId="23504525">
            <wp:extent cx="2838778" cy="1323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oduct Statics_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67" cy="132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CC1" w:rsidRPr="006D2CC1">
      <w:footerReference w:type="default" r:id="rId14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FDB" w:rsidRDefault="00AE1FDB">
      <w:pPr>
        <w:spacing w:line="240" w:lineRule="auto"/>
      </w:pPr>
      <w:r>
        <w:separator/>
      </w:r>
    </w:p>
  </w:endnote>
  <w:endnote w:type="continuationSeparator" w:id="0">
    <w:p w:rsidR="00AE1FDB" w:rsidRDefault="00AE1F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886" w:rsidRDefault="00CC4ED1">
    <w:pPr>
      <w:pStyle w:val="Footer"/>
    </w:pPr>
    <w:r>
      <w:rPr>
        <w:noProof/>
        <w:lang w:eastAsia="en-US"/>
      </w:rPr>
      <mc:AlternateContent>
        <mc:Choice Requires="wps">
          <w:drawing>
            <wp:inline distT="0" distB="0" distL="0" distR="0">
              <wp:extent cx="347472" cy="347472"/>
              <wp:effectExtent l="0" t="0" r="0" b="0"/>
              <wp:docPr id="5" name="Oval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347472" cy="347472"/>
                      </a:xfrm>
                      <a:prstGeom prst="ellipse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81886" w:rsidRDefault="00CC4ED1">
                          <w:pPr>
                            <w:pStyle w:val="BodyText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  \* MERGEFORMAT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40620D">
                            <w:rPr>
                              <w:rStyle w:val="PageNumber"/>
                              <w:noProof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5" o:spid="_x0000_s1030" style="width:27.35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" fillcolor="#f9b639 [3207]" stroked="f" strokeweight="1pt">
              <v:stroke joinstyle="miter"/>
              <v:path arrowok="t"/>
              <o:lock v:ext="edit" aspectratio="t"/>
              <v:textbox inset="0,0,0,0">
                <w:txbxContent>
                  <w:p w:rsidR="00E81886" w:rsidRDefault="00CC4ED1">
                    <w:pPr>
                      <w:pStyle w:val="BodyText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  \* MERGEFORMAT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40620D">
                      <w:rPr>
                        <w:rStyle w:val="PageNumber"/>
                        <w:noProof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FDB" w:rsidRDefault="00AE1FDB">
      <w:pPr>
        <w:spacing w:line="240" w:lineRule="auto"/>
      </w:pPr>
      <w:r>
        <w:separator/>
      </w:r>
    </w:p>
  </w:footnote>
  <w:footnote w:type="continuationSeparator" w:id="0">
    <w:p w:rsidR="00AE1FDB" w:rsidRDefault="00AE1F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AA1EEC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2" w15:restartNumberingAfterBreak="0">
    <w:nsid w:val="07143B31"/>
    <w:multiLevelType w:val="hybridMultilevel"/>
    <w:tmpl w:val="F6D85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9AF"/>
    <w:rsid w:val="002979AF"/>
    <w:rsid w:val="00297FF1"/>
    <w:rsid w:val="003320EE"/>
    <w:rsid w:val="0040620D"/>
    <w:rsid w:val="004E471F"/>
    <w:rsid w:val="006816CF"/>
    <w:rsid w:val="006D2CC1"/>
    <w:rsid w:val="00787793"/>
    <w:rsid w:val="00AE1FDB"/>
    <w:rsid w:val="00CC4ED1"/>
    <w:rsid w:val="00D52EC0"/>
    <w:rsid w:val="00E46DFC"/>
    <w:rsid w:val="00E8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5FF400-9FC9-41BF-93DB-C40CC1AAB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lang w:val="en-US" w:eastAsia="ja-JP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E46DFC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60" w:line="240" w:lineRule="auto"/>
      <w:outlineLvl w:val="0"/>
    </w:pPr>
    <w:rPr>
      <w:rFonts w:asciiTheme="majorHAnsi" w:eastAsiaTheme="majorEastAsia" w:hAnsiTheme="majorHAnsi" w:cstheme="majorBidi"/>
      <w:b/>
      <w:bCs/>
      <w:caps/>
      <w:color w:val="0070C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40" w:after="240" w:line="240" w:lineRule="auto"/>
      <w:outlineLvl w:val="1"/>
    </w:pPr>
    <w:rPr>
      <w:cap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40" w:after="60" w:line="240" w:lineRule="auto"/>
      <w:outlineLvl w:val="2"/>
    </w:pPr>
    <w:rPr>
      <w:caps/>
      <w:color w:val="5A1E34" w:themeColor="accent1" w:themeShade="80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6DF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72D4D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line="240" w:lineRule="auto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qFormat/>
    <w:pPr>
      <w:spacing w:before="0" w:line="300" w:lineRule="auto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pPr>
      <w:spacing w:before="0" w:line="240" w:lineRule="auto"/>
      <w:jc w:val="center"/>
    </w:pPr>
    <w:rPr>
      <w:color w:val="FFFFFF" w:themeColor="background1"/>
    </w:rPr>
  </w:style>
  <w:style w:type="character" w:customStyle="1" w:styleId="BodyTextChar">
    <w:name w:val="Body Text Char"/>
    <w:basedOn w:val="DefaultParagraphFont"/>
    <w:link w:val="BodyText"/>
    <w:uiPriority w:val="99"/>
    <w:rPr>
      <w:color w:val="FFFFFF" w:themeColor="background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0" w:line="240" w:lineRule="auto"/>
      <w:ind w:left="-7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ageNumber">
    <w:name w:val="page number"/>
    <w:basedOn w:val="DefaultParagraphFont"/>
    <w:uiPriority w:val="99"/>
    <w:unhideWhenUsed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1"/>
    <w:rsid w:val="00E46DFC"/>
    <w:rPr>
      <w:rFonts w:asciiTheme="majorHAnsi" w:eastAsiaTheme="majorEastAsia" w:hAnsiTheme="majorHAnsi" w:cstheme="majorBidi"/>
      <w:b/>
      <w:bCs/>
      <w:caps/>
      <w:color w:val="0070C0"/>
      <w:sz w:val="22"/>
      <w:szCs w:val="22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sz w:val="22"/>
      <w:szCs w:val="22"/>
      <w:shd w:val="clear" w:color="auto" w:fill="F1D7E0" w:themeFill="accent2"/>
    </w:rPr>
  </w:style>
  <w:style w:type="paragraph" w:styleId="ListBullet">
    <w:name w:val="List Bullet"/>
    <w:basedOn w:val="Normal"/>
    <w:uiPriority w:val="1"/>
    <w:qFormat/>
    <w:pPr>
      <w:numPr>
        <w:numId w:val="1"/>
      </w:numPr>
      <w:spacing w:before="120" w:line="264" w:lineRule="auto"/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5A1E34" w:themeColor="accent1" w:themeShade="80"/>
      <w:sz w:val="22"/>
      <w:szCs w:val="22"/>
    </w:rPr>
  </w:style>
  <w:style w:type="paragraph" w:styleId="Quote">
    <w:name w:val="Quote"/>
    <w:basedOn w:val="Normal"/>
    <w:next w:val="Normal"/>
    <w:link w:val="QuoteChar"/>
    <w:uiPriority w:val="2"/>
    <w:qFormat/>
    <w:pPr>
      <w:pBdr>
        <w:top w:val="single" w:sz="8" w:space="8" w:color="A93B61" w:themeColor="accent2" w:themeShade="80"/>
        <w:left w:val="single" w:sz="8" w:space="8" w:color="A93B61" w:themeColor="accent2" w:themeShade="80"/>
      </w:pBdr>
      <w:spacing w:after="80"/>
      <w:ind w:left="1440" w:right="1440"/>
    </w:pPr>
    <w:rPr>
      <w:i/>
      <w:iCs/>
      <w:color w:val="A93B61" w:themeColor="accent2" w:themeShade="80"/>
    </w:rPr>
  </w:style>
  <w:style w:type="character" w:customStyle="1" w:styleId="QuoteChar">
    <w:name w:val="Quote Char"/>
    <w:basedOn w:val="DefaultParagraphFont"/>
    <w:link w:val="Quote"/>
    <w:uiPriority w:val="2"/>
    <w:rPr>
      <w:i/>
      <w:iCs/>
      <w:color w:val="A93B61" w:themeColor="accent2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paragraph" w:customStyle="1" w:styleId="DecimalAligned">
    <w:name w:val="Decimal Aligned"/>
    <w:basedOn w:val="Normal"/>
    <w:uiPriority w:val="40"/>
    <w:qFormat/>
    <w:rsid w:val="004E471F"/>
    <w:pPr>
      <w:tabs>
        <w:tab w:val="decimal" w:pos="360"/>
      </w:tabs>
      <w:spacing w:before="0" w:after="200"/>
    </w:pPr>
    <w:rPr>
      <w:rFonts w:cs="Times New Roman"/>
      <w:color w:val="auto"/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4E471F"/>
    <w:pPr>
      <w:spacing w:before="0" w:line="240" w:lineRule="auto"/>
    </w:pPr>
    <w:rPr>
      <w:rFonts w:cs="Times New Roman"/>
      <w:color w:val="auto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E471F"/>
    <w:rPr>
      <w:rFonts w:cs="Times New Roman"/>
      <w:color w:val="auto"/>
      <w:lang w:eastAsia="en-US"/>
    </w:rPr>
  </w:style>
  <w:style w:type="character" w:styleId="SubtleEmphasis">
    <w:name w:val="Subtle Emphasis"/>
    <w:basedOn w:val="DefaultParagraphFont"/>
    <w:uiPriority w:val="19"/>
    <w:qFormat/>
    <w:rsid w:val="004E471F"/>
    <w:rPr>
      <w:i/>
      <w:iCs/>
    </w:rPr>
  </w:style>
  <w:style w:type="table" w:styleId="LightShading-Accent1">
    <w:name w:val="Light Shading Accent 1"/>
    <w:basedOn w:val="TableNormal"/>
    <w:uiPriority w:val="60"/>
    <w:rsid w:val="004E471F"/>
    <w:pPr>
      <w:spacing w:before="0" w:line="240" w:lineRule="auto"/>
    </w:pPr>
    <w:rPr>
      <w:color w:val="872D4D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B53D68" w:themeColor="accent1"/>
        <w:bottom w:val="single" w:sz="8" w:space="0" w:color="B53D6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3D68" w:themeColor="accent1"/>
          <w:left w:val="nil"/>
          <w:bottom w:val="single" w:sz="8" w:space="0" w:color="B53D6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3D68" w:themeColor="accent1"/>
          <w:left w:val="nil"/>
          <w:bottom w:val="single" w:sz="8" w:space="0" w:color="B53D6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CDD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CDD9" w:themeFill="accent1" w:themeFillTint="3F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E46DFC"/>
    <w:rPr>
      <w:rFonts w:asciiTheme="majorHAnsi" w:eastAsiaTheme="majorEastAsia" w:hAnsiTheme="majorHAnsi" w:cstheme="majorBidi"/>
      <w:i/>
      <w:iCs/>
      <w:color w:val="872D4D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332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58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AAD562C6BF44991BDE5D5175EB4B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5646D-8020-4780-A47C-19B3FB5674BD}"/>
      </w:docPartPr>
      <w:docPartBody>
        <w:p w:rsidR="008D67B5" w:rsidRDefault="007C6600">
          <w:pPr>
            <w:pStyle w:val="3AAD562C6BF44991BDE5D5175EB4BC66"/>
          </w:pPr>
          <w:r>
            <w:t>[Your Name]</w:t>
          </w:r>
        </w:p>
      </w:docPartBody>
    </w:docPart>
    <w:docPart>
      <w:docPartPr>
        <w:name w:val="19B4851A0896461FAC889F1C0D047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799C9-1CBC-4D21-A216-C7725C92895D}"/>
      </w:docPartPr>
      <w:docPartBody>
        <w:p w:rsidR="008D67B5" w:rsidRDefault="007C6600">
          <w:pPr>
            <w:pStyle w:val="19B4851A0896461FAC889F1C0D047E03"/>
          </w:pPr>
          <w:r>
            <w:t>[Course Title]</w:t>
          </w:r>
        </w:p>
      </w:docPartBody>
    </w:docPart>
    <w:docPart>
      <w:docPartPr>
        <w:name w:val="2569D1BC0CAC44199F79B9B267211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6A7C8-B631-468E-A588-547332B494E5}"/>
      </w:docPartPr>
      <w:docPartBody>
        <w:p w:rsidR="008D67B5" w:rsidRDefault="007C6600">
          <w:pPr>
            <w:pStyle w:val="2569D1BC0CAC44199F79B9B26721138F"/>
          </w:pPr>
          <w:r>
            <w:t>[Teacher’s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600"/>
    <w:rsid w:val="007C6600"/>
    <w:rsid w:val="008D67B5"/>
    <w:rsid w:val="00970DCB"/>
    <w:rsid w:val="00EB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AD562C6BF44991BDE5D5175EB4BC66">
    <w:name w:val="3AAD562C6BF44991BDE5D5175EB4BC66"/>
  </w:style>
  <w:style w:type="paragraph" w:customStyle="1" w:styleId="19B4851A0896461FAC889F1C0D047E03">
    <w:name w:val="19B4851A0896461FAC889F1C0D047E03"/>
  </w:style>
  <w:style w:type="paragraph" w:customStyle="1" w:styleId="2569D1BC0CAC44199F79B9B26721138F">
    <w:name w:val="2569D1BC0CAC44199F79B9B2672113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11C1C-AA2B-4137-88AA-36173289C1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985641-C2DD-4F9B-959C-4BA5EC6A3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17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Ionut Danila</Manager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Larisa Avadanei si Tudor Miron</dc:creator>
  <cp:keywords>Tehnologii Web</cp:keywords>
  <cp:lastModifiedBy>Larisa Avadanei</cp:lastModifiedBy>
  <cp:revision>3</cp:revision>
  <cp:lastPrinted>2012-09-04T22:21:00Z</cp:lastPrinted>
  <dcterms:created xsi:type="dcterms:W3CDTF">2016-04-15T12:53:00Z</dcterms:created>
  <dcterms:modified xsi:type="dcterms:W3CDTF">2016-04-15T13:10:00Z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TC034441779991</vt:lpwstr>
  </property>
</Properties>
</file>